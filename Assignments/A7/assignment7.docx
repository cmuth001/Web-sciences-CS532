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A4" w:rsidRDefault="003E023F">
      <w:r>
        <w:t>Problem-1</w:t>
      </w:r>
    </w:p>
    <w:p w:rsidR="003E023F" w:rsidRDefault="003E023F">
      <w:r>
        <w:t>To solve this problem I decided to write a code in python language called “</w:t>
      </w:r>
      <w:r w:rsidRPr="003E023F">
        <w:t>getBlogs.py</w:t>
      </w:r>
      <w:r w:rsidR="00FD7398">
        <w:t xml:space="preserve">” to get the 100 </w:t>
      </w:r>
      <w:r>
        <w:t>unique blogs.</w:t>
      </w:r>
    </w:p>
    <w:p w:rsidR="003E023F" w:rsidRDefault="003E023F">
      <w:r>
        <w:t>Libraries used:</w:t>
      </w:r>
    </w:p>
    <w:p w:rsidR="003E023F" w:rsidRDefault="003E023F"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import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requests</w:t>
      </w:r>
      <w:r>
        <w:t xml:space="preserve"> </w:t>
      </w:r>
    </w:p>
    <w:p w:rsidR="00B8023A" w:rsidRDefault="00FD7398">
      <w:r>
        <w:t>I wrote a “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getUniqueBlogs</w:t>
      </w:r>
      <w:proofErr w:type="spellEnd"/>
      <w:r w:rsidR="00B50D3E">
        <w:t xml:space="preserve">” </w:t>
      </w:r>
      <w:proofErr w:type="gramStart"/>
      <w:r w:rsidR="00B50D3E">
        <w:t>function  to</w:t>
      </w:r>
      <w:proofErr w:type="gramEnd"/>
      <w:r w:rsidR="00B50D3E">
        <w:t xml:space="preserve"> retrieve 100 unique blogs. Inside that function I am creating a “</w:t>
      </w:r>
      <w:r w:rsidR="00B50D3E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100BlogUrls.txt</w:t>
      </w:r>
      <w:r w:rsidR="007C7E31">
        <w:t xml:space="preserve">” text file </w:t>
      </w:r>
      <w:r w:rsidR="00B50D3E">
        <w:t xml:space="preserve">to store 100 blogs. To collect unique element in python we </w:t>
      </w:r>
      <w:r w:rsidR="007C7E31">
        <w:t xml:space="preserve">have one data type called “set” </w:t>
      </w:r>
      <w:proofErr w:type="gramStart"/>
      <w:r w:rsidR="007C7E31">
        <w:t xml:space="preserve">and </w:t>
      </w:r>
      <w:r w:rsidR="00B50D3E">
        <w:t xml:space="preserve"> I</w:t>
      </w:r>
      <w:proofErr w:type="gramEnd"/>
      <w:r w:rsidR="00B50D3E">
        <w:t xml:space="preserve"> used sets to collect my 100 unique blogs</w:t>
      </w:r>
      <w:r w:rsidR="007C7E31">
        <w:t xml:space="preserve">. For getting blog I am hitting this URL </w:t>
      </w:r>
      <w:hyperlink r:id="rId4" w:history="1">
        <w:r w:rsidR="007C7E31" w:rsidRPr="00C7653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http://www.blogger.com/next-blog?navBar=true&amp;blogID=3471633091411211117</w:t>
        </w:r>
      </w:hyperlink>
      <w:r w:rsidR="007C7E31">
        <w:t xml:space="preserve"> using “requests” library  and this is looping 100 time through while loop and storing in “</w:t>
      </w:r>
      <w:proofErr w:type="spellStart"/>
      <w:r w:rsidR="007C7E3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uniqueBlogs</w:t>
      </w:r>
      <w:proofErr w:type="spellEnd"/>
      <w:r w:rsidR="007C7E31">
        <w:t>” variable. And after collecting 100 blogs, I added two URL given in the question to “</w:t>
      </w:r>
      <w:proofErr w:type="spellStart"/>
      <w:r w:rsidR="007C7E3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uniqueBlogs</w:t>
      </w:r>
      <w:proofErr w:type="spellEnd"/>
      <w:r w:rsidR="007C7E31">
        <w:t xml:space="preserve">” variable. The reason for collecting 100 blogs instead of 98 is </w:t>
      </w:r>
      <w:r w:rsidR="00B8023A">
        <w:t>sometimes</w:t>
      </w:r>
      <w:r w:rsidR="007C7E31">
        <w:t xml:space="preserve"> </w:t>
      </w:r>
      <w:r w:rsidR="00B8023A">
        <w:t>few blogs will be having with no type called “</w:t>
      </w:r>
      <w:r w:rsidR="00B8023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application/</w:t>
      </w:r>
      <w:proofErr w:type="spellStart"/>
      <w:r w:rsidR="00B8023A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atom+xml</w:t>
      </w:r>
      <w:proofErr w:type="spellEnd"/>
      <w:r w:rsidR="00B8023A">
        <w:t xml:space="preserve">”.  For safety reasons I am collecting 100 blogs. </w:t>
      </w:r>
    </w:p>
    <w:p w:rsidR="00B8023A" w:rsidRDefault="00B8023A">
      <w:r>
        <w:t>After collecting 100 unique blogs in “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uniqueBlogs</w:t>
      </w:r>
      <w:proofErr w:type="spellEnd"/>
      <w:r>
        <w:t>” variable. I am getting raw HTML for each and every blog</w:t>
      </w:r>
      <w:r w:rsidR="007B20AC">
        <w:t xml:space="preserve"> in </w:t>
      </w:r>
      <w:proofErr w:type="spellStart"/>
      <w:proofErr w:type="gramStart"/>
      <w:r w:rsidR="007B20AC" w:rsidRPr="007B20AC">
        <w:rPr>
          <w:rFonts w:ascii="Consolas" w:hAnsi="Consolas" w:cs="Consolas"/>
          <w:b/>
          <w:color w:val="24292E"/>
          <w:sz w:val="18"/>
          <w:szCs w:val="18"/>
          <w:shd w:val="clear" w:color="auto" w:fill="FFFFFF"/>
        </w:rPr>
        <w:t>uniqueBlogs</w:t>
      </w:r>
      <w:proofErr w:type="spellEnd"/>
      <w:r w:rsidR="007B20AC">
        <w:t xml:space="preserve"> </w:t>
      </w:r>
      <w:r>
        <w:t>.</w:t>
      </w:r>
      <w:proofErr w:type="gramEnd"/>
      <w:r>
        <w:t xml:space="preserve"> All raw HT</w:t>
      </w:r>
      <w:r w:rsidR="007B20AC">
        <w:t>ML are storing in “blogs” folder.</w:t>
      </w:r>
      <w:r w:rsidR="007B20AC" w:rsidRPr="007B20AC">
        <w:t xml:space="preserve"> </w:t>
      </w:r>
      <w:r w:rsidR="007B20AC">
        <w:t>I saved blog id and the URI found inside a file called “</w:t>
      </w:r>
      <w:r w:rsidR="007B20AC" w:rsidRPr="007B20A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100BlogUrls</w:t>
      </w:r>
      <w:r w:rsidR="007B20AC">
        <w:rPr>
          <w:rStyle w:val="Strong"/>
          <w:rFonts w:ascii="Segoe UI" w:hAnsi="Segoe UI" w:cs="Segoe UI"/>
          <w:color w:val="24292E"/>
          <w:shd w:val="clear" w:color="auto" w:fill="FFFFFF"/>
        </w:rPr>
        <w:t>.</w:t>
      </w:r>
      <w:r w:rsidR="007B20AC" w:rsidRPr="007B20AC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txt</w:t>
      </w:r>
      <w:r w:rsidR="007B20AC">
        <w:t>”.</w:t>
      </w:r>
    </w:p>
    <w:p w:rsidR="007B20AC" w:rsidRDefault="007B20AC">
      <w:r>
        <w:t>Run on the command line</w:t>
      </w:r>
    </w:p>
    <w:p w:rsidR="007B20AC" w:rsidRDefault="007B20AC">
      <w:r>
        <w:t xml:space="preserve">Python </w:t>
      </w:r>
      <w:bookmarkStart w:id="0" w:name="_GoBack"/>
      <w:r w:rsidRPr="003E023F">
        <w:t>getBlogs.py</w:t>
      </w:r>
      <w:bookmarkEnd w:id="0"/>
    </w:p>
    <w:p w:rsidR="007B20AC" w:rsidRDefault="007B20AC"/>
    <w:p w:rsidR="007B20AC" w:rsidRDefault="007B20AC"/>
    <w:p w:rsidR="007C7E31" w:rsidRDefault="007C7E31"/>
    <w:p w:rsidR="007C7E31" w:rsidRDefault="007C7E31"/>
    <w:sectPr w:rsidR="007C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83"/>
    <w:rsid w:val="003E023F"/>
    <w:rsid w:val="005037A4"/>
    <w:rsid w:val="005D49B5"/>
    <w:rsid w:val="007B20AC"/>
    <w:rsid w:val="007C7E31"/>
    <w:rsid w:val="00B50D3E"/>
    <w:rsid w:val="00B8023A"/>
    <w:rsid w:val="00C57883"/>
    <w:rsid w:val="00FD7398"/>
    <w:rsid w:val="00F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EDFA-47CC-4F1F-9F16-70C7FAD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E023F"/>
  </w:style>
  <w:style w:type="character" w:customStyle="1" w:styleId="pl-pds">
    <w:name w:val="pl-pds"/>
    <w:basedOn w:val="DefaultParagraphFont"/>
    <w:rsid w:val="007C7E31"/>
  </w:style>
  <w:style w:type="character" w:styleId="Hyperlink">
    <w:name w:val="Hyperlink"/>
    <w:basedOn w:val="DefaultParagraphFont"/>
    <w:uiPriority w:val="99"/>
    <w:unhideWhenUsed/>
    <w:rsid w:val="007C7E3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ogger.com/next-blog?navBar=true&amp;blogID=3471633091411211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AA5921A9</Template>
  <TotalTime>89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 muthyala</dc:creator>
  <cp:keywords/>
  <dc:description/>
  <cp:lastModifiedBy>chandrasekha muthyala</cp:lastModifiedBy>
  <cp:revision>2</cp:revision>
  <dcterms:created xsi:type="dcterms:W3CDTF">2018-04-10T04:58:00Z</dcterms:created>
  <dcterms:modified xsi:type="dcterms:W3CDTF">2018-04-10T06:27:00Z</dcterms:modified>
</cp:coreProperties>
</file>